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692495D3" w14:textId="5CDF9C05" w:rsidR="000025EF" w:rsidRPr="00FC20D8" w:rsidRDefault="00FC20D8" w:rsidP="000025EF">
      <w:pPr>
        <w:pStyle w:val="Titre"/>
      </w:pPr>
      <w:r w:rsidRPr="00FC20D8">
        <w:t>TP2 : Upsert, i18n, services et log</w:t>
      </w:r>
      <w:r>
        <w:t>ging</w:t>
      </w:r>
    </w:p>
    <w:p w14:paraId="2172FF5D" w14:textId="39AA4391" w:rsidR="00FC5CAE" w:rsidRDefault="00FC5CAE" w:rsidP="00FC5CAE">
      <w:pPr>
        <w:pStyle w:val="Paragraphedeliste"/>
        <w:spacing w:before="0" w:after="160" w:line="259" w:lineRule="auto"/>
      </w:pPr>
    </w:p>
    <w:p w14:paraId="315CDB9A" w14:textId="732816B1" w:rsidR="00DD5E36" w:rsidRDefault="00FC20D8" w:rsidP="00DD5E36">
      <w:pPr>
        <w:pStyle w:val="Titre1"/>
      </w:pPr>
      <w:r>
        <w:t>Fonctionnement</w:t>
      </w:r>
    </w:p>
    <w:p w14:paraId="5261772A" w14:textId="2F813FD5" w:rsidR="00DD5E36" w:rsidRDefault="00FC20D8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Avant de dommencer</w:t>
      </w:r>
    </w:p>
    <w:p w14:paraId="059DFFE8" w14:textId="77777777" w:rsidR="004F696F" w:rsidRDefault="004F696F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un repository pour le TP2</w:t>
      </w:r>
    </w:p>
    <w:p w14:paraId="7FA10381" w14:textId="10646B68" w:rsidR="00DD5E36" w:rsidRPr="00364654" w:rsidRDefault="004F696F" w:rsidP="00311CF2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Copiez le projet de départ dans le répertoire de votre repository</w:t>
      </w:r>
    </w:p>
    <w:p w14:paraId="5F106445" w14:textId="5CB56AAF" w:rsidR="00DD5E36" w:rsidRDefault="00FC20D8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Pour chaque partie</w:t>
      </w:r>
    </w:p>
    <w:p w14:paraId="12E3A760" w14:textId="3D7BED34" w:rsidR="00DD5E36" w:rsidRPr="00364654" w:rsidRDefault="00DD5E36" w:rsidP="004F696F">
      <w:pPr>
        <w:pStyle w:val="Paragraphedeliste"/>
        <w:numPr>
          <w:ilvl w:val="0"/>
          <w:numId w:val="25"/>
        </w:numPr>
        <w:spacing w:before="0" w:after="160" w:line="259" w:lineRule="auto"/>
      </w:pPr>
      <w:r w:rsidRPr="00364654">
        <w:t xml:space="preserve">Créez une branche appelée </w:t>
      </w:r>
      <w:proofErr w:type="spellStart"/>
      <w:r w:rsidRPr="007752B5">
        <w:rPr>
          <w:b/>
          <w:bCs/>
        </w:rPr>
        <w:t>FCT</w:t>
      </w:r>
      <w:r w:rsidR="004F696F">
        <w:rPr>
          <w:b/>
          <w:bCs/>
        </w:rPr>
        <w:t>_PartieX</w:t>
      </w:r>
      <w:proofErr w:type="spellEnd"/>
      <w:r w:rsidR="004F696F" w:rsidRPr="00364654">
        <w:t xml:space="preserve"> </w:t>
      </w:r>
      <w:r w:rsidR="004F696F">
        <w:t>où X est le numéro de la partie</w:t>
      </w:r>
    </w:p>
    <w:p w14:paraId="4298CE77" w14:textId="00A57BDB" w:rsidR="00DD5E36" w:rsidRDefault="00DD5E36" w:rsidP="004F696F">
      <w:pPr>
        <w:pStyle w:val="Paragraphedeliste"/>
        <w:numPr>
          <w:ilvl w:val="0"/>
          <w:numId w:val="25"/>
        </w:numPr>
        <w:spacing w:before="0" w:after="160" w:line="259" w:lineRule="auto"/>
      </w:pPr>
      <w:r w:rsidRPr="00364654">
        <w:t>Assurez-vous d'être dans la branche que vous avez créée dans LOCAL</w:t>
      </w:r>
    </w:p>
    <w:p w14:paraId="2E8DD4E5" w14:textId="42751D05" w:rsidR="004F696F" w:rsidRDefault="00385D7A" w:rsidP="004F696F">
      <w:pPr>
        <w:pStyle w:val="Paragraphedeliste"/>
        <w:numPr>
          <w:ilvl w:val="0"/>
          <w:numId w:val="25"/>
        </w:numPr>
        <w:spacing w:before="0" w:after="160" w:line="259" w:lineRule="auto"/>
      </w:pPr>
      <w:r>
        <w:t>À la fin de la partie, faire un merge de la branche dans main avant de commencer la partie suivante.</w:t>
      </w:r>
    </w:p>
    <w:p w14:paraId="19E1A46E" w14:textId="2301A6B2" w:rsidR="00FC20D8" w:rsidRDefault="00FC20D8" w:rsidP="00FC20D8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Fonctionnement</w:t>
      </w:r>
    </w:p>
    <w:p w14:paraId="006DD041" w14:textId="7DEAC97A" w:rsidR="00FC20D8" w:rsidRPr="00364654" w:rsidRDefault="004F696F" w:rsidP="00FC20D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 xml:space="preserve">Dans ce TP, nous vous demandons de mettre en place certaines fonctionnalités mais vous ne trouverez pas les instruction détaillées (comme une recette). Vous devez trouver ce qu’il y a à faire par vous-même. Il s’agit de fonctionnalités que vous avez déjà faites en laboratoire, vous devriez donc être capable de trouver les étapes requises. </w:t>
      </w:r>
    </w:p>
    <w:p w14:paraId="0FDAFB3F" w14:textId="447D3F29" w:rsidR="00FC20D8" w:rsidRDefault="004F696F" w:rsidP="00FC20D8">
      <w:pPr>
        <w:pStyle w:val="Paragraphedeliste"/>
        <w:numPr>
          <w:ilvl w:val="0"/>
          <w:numId w:val="21"/>
        </w:numPr>
        <w:spacing w:before="0" w:after="160" w:line="259" w:lineRule="auto"/>
      </w:pPr>
      <w:r>
        <w:t>Vous devez appliquer ce qui est demandé uniquement à ce qui touche le Trainer</w:t>
      </w:r>
    </w:p>
    <w:p w14:paraId="5E06AB40" w14:textId="1B1E417F" w:rsidR="004F696F" w:rsidRDefault="004F696F" w:rsidP="004F696F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>Modèle : Trainer</w:t>
      </w:r>
    </w:p>
    <w:p w14:paraId="7EF099BF" w14:textId="3376577A" w:rsidR="004F696F" w:rsidRDefault="004F696F" w:rsidP="004F696F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Contrôleur </w:t>
      </w:r>
      <w:proofErr w:type="spellStart"/>
      <w:r w:rsidRPr="004F696F">
        <w:t>TrainersController</w:t>
      </w:r>
      <w:proofErr w:type="spellEnd"/>
    </w:p>
    <w:p w14:paraId="58619AA3" w14:textId="2A1968B7" w:rsidR="004F696F" w:rsidRDefault="004F696F" w:rsidP="004F696F">
      <w:pPr>
        <w:pStyle w:val="Paragraphedeliste"/>
        <w:numPr>
          <w:ilvl w:val="1"/>
          <w:numId w:val="21"/>
        </w:numPr>
        <w:spacing w:before="0" w:after="160" w:line="259" w:lineRule="auto"/>
      </w:pPr>
      <w:r>
        <w:t xml:space="preserve">Vues : Dans </w:t>
      </w:r>
      <w:proofErr w:type="spellStart"/>
      <w:r>
        <w:t>Trainers</w:t>
      </w:r>
      <w:proofErr w:type="spellEnd"/>
    </w:p>
    <w:p w14:paraId="56EB1EB9" w14:textId="0D340250" w:rsidR="004F696F" w:rsidRDefault="004F696F" w:rsidP="004F696F">
      <w:pPr>
        <w:pStyle w:val="Paragraphedeliste"/>
        <w:numPr>
          <w:ilvl w:val="2"/>
          <w:numId w:val="21"/>
        </w:numPr>
        <w:spacing w:before="0" w:after="160" w:line="259" w:lineRule="auto"/>
      </w:pPr>
      <w:r>
        <w:t>Index</w:t>
      </w:r>
    </w:p>
    <w:p w14:paraId="60D0878D" w14:textId="0D05D811" w:rsidR="004F696F" w:rsidRDefault="004F696F" w:rsidP="004F696F">
      <w:pPr>
        <w:pStyle w:val="Paragraphedeliste"/>
        <w:numPr>
          <w:ilvl w:val="2"/>
          <w:numId w:val="21"/>
        </w:numPr>
        <w:spacing w:before="0" w:after="160" w:line="259" w:lineRule="auto"/>
      </w:pPr>
      <w:r>
        <w:t>Details</w:t>
      </w:r>
    </w:p>
    <w:p w14:paraId="662C46EC" w14:textId="36285F77" w:rsidR="004F696F" w:rsidRDefault="004F696F" w:rsidP="004F696F">
      <w:pPr>
        <w:pStyle w:val="Paragraphedeliste"/>
        <w:numPr>
          <w:ilvl w:val="2"/>
          <w:numId w:val="21"/>
        </w:numPr>
        <w:spacing w:before="0" w:after="160" w:line="259" w:lineRule="auto"/>
      </w:pPr>
      <w:proofErr w:type="spellStart"/>
      <w:r>
        <w:t>Create</w:t>
      </w:r>
      <w:proofErr w:type="spellEnd"/>
    </w:p>
    <w:p w14:paraId="373B7744" w14:textId="37C1FBF6" w:rsidR="004F696F" w:rsidRDefault="004F696F" w:rsidP="004F696F">
      <w:pPr>
        <w:pStyle w:val="Paragraphedeliste"/>
        <w:numPr>
          <w:ilvl w:val="2"/>
          <w:numId w:val="21"/>
        </w:numPr>
        <w:spacing w:before="0" w:after="160" w:line="259" w:lineRule="auto"/>
      </w:pPr>
      <w:proofErr w:type="spellStart"/>
      <w:r>
        <w:t>Edit</w:t>
      </w:r>
      <w:proofErr w:type="spellEnd"/>
    </w:p>
    <w:p w14:paraId="6CF66A2D" w14:textId="21D75DF3" w:rsidR="00FD7253" w:rsidRDefault="004F696F" w:rsidP="00FB57AC">
      <w:pPr>
        <w:pStyle w:val="Paragraphedeliste"/>
        <w:numPr>
          <w:ilvl w:val="2"/>
          <w:numId w:val="21"/>
        </w:numPr>
        <w:spacing w:before="0" w:after="160" w:line="259" w:lineRule="auto"/>
      </w:pPr>
      <w:proofErr w:type="spellStart"/>
      <w:r>
        <w:t>Delete</w:t>
      </w:r>
      <w:proofErr w:type="spellEnd"/>
    </w:p>
    <w:p w14:paraId="3D189461" w14:textId="77777777" w:rsidR="004F696F" w:rsidRPr="00364654" w:rsidRDefault="004F696F" w:rsidP="004F696F">
      <w:pPr>
        <w:pStyle w:val="Paragraphedeliste"/>
        <w:spacing w:before="0" w:after="160" w:line="259" w:lineRule="auto"/>
        <w:ind w:left="2160"/>
      </w:pPr>
    </w:p>
    <w:p w14:paraId="24A8AE23" w14:textId="45F23EB2" w:rsidR="00FD7253" w:rsidRDefault="00FC20D8" w:rsidP="00FD7253">
      <w:pPr>
        <w:pStyle w:val="Titre1"/>
      </w:pPr>
      <w:r>
        <w:t>Partie 1 : UPSERT</w:t>
      </w:r>
      <w:r w:rsidR="00385D7A">
        <w:t xml:space="preserve"> (20 Pts)</w:t>
      </w:r>
    </w:p>
    <w:p w14:paraId="3216BA5B" w14:textId="3F8B68EF" w:rsidR="008828C0" w:rsidRDefault="00FC20D8" w:rsidP="008828C0">
      <w:r>
        <w:t xml:space="preserve">Modifiez le contrôleur pour utiliser des actions </w:t>
      </w:r>
      <w:proofErr w:type="spellStart"/>
      <w:r>
        <w:t>Upsert</w:t>
      </w:r>
      <w:proofErr w:type="spellEnd"/>
      <w:r>
        <w:t xml:space="preserve"> à la place des actions </w:t>
      </w:r>
      <w:proofErr w:type="spellStart"/>
      <w:r>
        <w:t>Create</w:t>
      </w:r>
      <w:proofErr w:type="spellEnd"/>
      <w:r>
        <w:t xml:space="preserve"> et </w:t>
      </w:r>
      <w:proofErr w:type="spellStart"/>
      <w:r>
        <w:t>Edit</w:t>
      </w:r>
      <w:proofErr w:type="spellEnd"/>
      <w:r>
        <w:t>.</w:t>
      </w:r>
    </w:p>
    <w:p w14:paraId="0D5CEB23" w14:textId="76E5A01E" w:rsidR="00A40EB0" w:rsidRDefault="00FC20D8" w:rsidP="00FC20D8">
      <w:r>
        <w:t xml:space="preserve">Remplacer les vues </w:t>
      </w:r>
      <w:proofErr w:type="spellStart"/>
      <w:r>
        <w:t>Create</w:t>
      </w:r>
      <w:proofErr w:type="spellEnd"/>
      <w:r>
        <w:t xml:space="preserve"> et </w:t>
      </w:r>
      <w:proofErr w:type="spellStart"/>
      <w:r>
        <w:t>Edit</w:t>
      </w:r>
      <w:proofErr w:type="spellEnd"/>
      <w:r>
        <w:t xml:space="preserve"> par la vue </w:t>
      </w:r>
      <w:proofErr w:type="spellStart"/>
      <w:r>
        <w:t>Upsert</w:t>
      </w:r>
      <w:proofErr w:type="spellEnd"/>
      <w:r>
        <w:t xml:space="preserve"> et ajuster les autres vues si nécessaire.</w:t>
      </w:r>
    </w:p>
    <w:p w14:paraId="39CAA87B" w14:textId="77777777" w:rsidR="00385D7A" w:rsidRDefault="00385D7A" w:rsidP="00385D7A">
      <w:pPr>
        <w:spacing w:before="0" w:after="120"/>
      </w:pPr>
    </w:p>
    <w:p w14:paraId="6B8B2EF2" w14:textId="710B45A2" w:rsidR="00FC20D8" w:rsidRDefault="00FC20D8" w:rsidP="00FC20D8">
      <w:pPr>
        <w:pStyle w:val="Titre1"/>
      </w:pPr>
      <w:r>
        <w:t xml:space="preserve">Partie </w:t>
      </w:r>
      <w:r>
        <w:t>2</w:t>
      </w:r>
      <w:r>
        <w:t xml:space="preserve"> : </w:t>
      </w:r>
      <w:r>
        <w:t>i18n</w:t>
      </w:r>
      <w:r w:rsidR="00385D7A">
        <w:t xml:space="preserve"> </w:t>
      </w:r>
      <w:r w:rsidR="00385D7A">
        <w:t>(</w:t>
      </w:r>
      <w:r w:rsidR="00385D7A">
        <w:t xml:space="preserve">30 </w:t>
      </w:r>
      <w:r w:rsidR="00385D7A">
        <w:t>Pts)</w:t>
      </w:r>
    </w:p>
    <w:p w14:paraId="5594F791" w14:textId="0FD6A112" w:rsidR="00FC20D8" w:rsidRDefault="00FC20D8" w:rsidP="00FC20D8">
      <w:r>
        <w:t>Ajouter le code nécessaire afin de permettre l’internationalisation de votre application.</w:t>
      </w:r>
    </w:p>
    <w:p w14:paraId="3FF0B6AC" w14:textId="0CC4C4E6" w:rsidR="00FC20D8" w:rsidRDefault="00FC20D8" w:rsidP="00FC20D8">
      <w:r>
        <w:t>Ajouter les fichiers ressources pour les traductions (si nécessaire) :</w:t>
      </w:r>
    </w:p>
    <w:p w14:paraId="451023BB" w14:textId="087B10E1" w:rsidR="00FC20D8" w:rsidRDefault="00FC20D8" w:rsidP="00FC20D8">
      <w:pPr>
        <w:pStyle w:val="Paragraphedeliste"/>
        <w:numPr>
          <w:ilvl w:val="0"/>
          <w:numId w:val="22"/>
        </w:numPr>
      </w:pPr>
      <w:r>
        <w:t>Du modèle</w:t>
      </w:r>
    </w:p>
    <w:p w14:paraId="298F6749" w14:textId="2B88BCE2" w:rsidR="00FC20D8" w:rsidRDefault="00FC20D8" w:rsidP="00FC20D8">
      <w:pPr>
        <w:pStyle w:val="Paragraphedeliste"/>
        <w:numPr>
          <w:ilvl w:val="0"/>
          <w:numId w:val="22"/>
        </w:numPr>
      </w:pPr>
      <w:r>
        <w:t>Des vues</w:t>
      </w:r>
    </w:p>
    <w:p w14:paraId="4C6D2966" w14:textId="53A76C74" w:rsidR="00FC20D8" w:rsidRDefault="00FC20D8" w:rsidP="00FC20D8">
      <w:pPr>
        <w:pStyle w:val="Paragraphedeliste"/>
        <w:numPr>
          <w:ilvl w:val="0"/>
          <w:numId w:val="22"/>
        </w:numPr>
      </w:pPr>
      <w:r>
        <w:t>Du contrôleur</w:t>
      </w:r>
    </w:p>
    <w:p w14:paraId="4EEA670B" w14:textId="12115F8D" w:rsidR="00FC20D8" w:rsidRDefault="00FC20D8" w:rsidP="00FC20D8">
      <w:pPr>
        <w:rPr>
          <w:rFonts w:ascii="Cascadia Mono" w:hAnsi="Cascadia Mono" w:cs="Cascadia Mono"/>
          <w:color w:val="000000"/>
          <w:sz w:val="19"/>
          <w:szCs w:val="19"/>
        </w:rPr>
      </w:pPr>
      <w:r>
        <w:t>Modifier le contrôleur et les vues aux besoin pour appliquer la traduction.</w:t>
      </w:r>
    </w:p>
    <w:p w14:paraId="045D6981" w14:textId="27E9316F" w:rsidR="00FC20D8" w:rsidRDefault="00FC20D8" w:rsidP="00FC20D8">
      <w:pPr>
        <w:pStyle w:val="Titre1"/>
      </w:pPr>
      <w:r>
        <w:lastRenderedPageBreak/>
        <w:t xml:space="preserve">Partie </w:t>
      </w:r>
      <w:r>
        <w:t>3</w:t>
      </w:r>
      <w:r>
        <w:t xml:space="preserve"> : </w:t>
      </w:r>
      <w:r>
        <w:t>Services</w:t>
      </w:r>
      <w:r w:rsidR="00385D7A">
        <w:t xml:space="preserve"> </w:t>
      </w:r>
      <w:r w:rsidR="00385D7A">
        <w:t>(</w:t>
      </w:r>
      <w:r w:rsidR="00385D7A">
        <w:t xml:space="preserve">40 </w:t>
      </w:r>
      <w:r w:rsidR="00385D7A">
        <w:t>Pts)</w:t>
      </w:r>
    </w:p>
    <w:p w14:paraId="0EA5246D" w14:textId="54424A3F" w:rsidR="00FC20D8" w:rsidRDefault="00FC20D8" w:rsidP="00FC20D8">
      <w:r>
        <w:t>Ajoutez un service générique de base.</w:t>
      </w:r>
    </w:p>
    <w:p w14:paraId="12419258" w14:textId="770E61A4" w:rsidR="00FC20D8" w:rsidRDefault="00FC20D8" w:rsidP="00FC20D8">
      <w:r>
        <w:t xml:space="preserve">Ajoutez un service </w:t>
      </w:r>
      <w:r w:rsidR="008942F6">
        <w:t>spécifique pour le contrôleur</w:t>
      </w:r>
    </w:p>
    <w:p w14:paraId="56B88C76" w14:textId="21349367" w:rsidR="00FC20D8" w:rsidRDefault="008942F6" w:rsidP="008942F6">
      <w:r>
        <w:t xml:space="preserve">Modifier le contrôleur pour utiliser le service pour remplacer le contexte partout sauf dans les « new </w:t>
      </w:r>
      <w:proofErr w:type="spellStart"/>
      <w:r>
        <w:t>SelectList</w:t>
      </w:r>
      <w:proofErr w:type="spellEnd"/>
      <w:r>
        <w:t>(…..) »</w:t>
      </w:r>
    </w:p>
    <w:p w14:paraId="0684AC17" w14:textId="77777777" w:rsidR="00385D7A" w:rsidRDefault="00385D7A" w:rsidP="00385D7A">
      <w:pPr>
        <w:spacing w:before="0" w:after="120"/>
      </w:pPr>
    </w:p>
    <w:p w14:paraId="544F989F" w14:textId="169D568A" w:rsidR="008942F6" w:rsidRDefault="008942F6" w:rsidP="008942F6">
      <w:pPr>
        <w:pStyle w:val="Titre1"/>
      </w:pPr>
      <w:r>
        <w:t xml:space="preserve">Partie </w:t>
      </w:r>
      <w:r>
        <w:t>4</w:t>
      </w:r>
      <w:r>
        <w:t xml:space="preserve"> : </w:t>
      </w:r>
      <w:r>
        <w:t>Logging</w:t>
      </w:r>
      <w:r w:rsidR="00385D7A">
        <w:t xml:space="preserve"> </w:t>
      </w:r>
      <w:r w:rsidR="00385D7A">
        <w:t>(</w:t>
      </w:r>
      <w:r w:rsidR="00385D7A">
        <w:t xml:space="preserve">10 </w:t>
      </w:r>
      <w:r w:rsidR="00385D7A">
        <w:t>Pts)</w:t>
      </w:r>
    </w:p>
    <w:p w14:paraId="0C9F018D" w14:textId="76BDEC6D" w:rsidR="008942F6" w:rsidRDefault="008942F6" w:rsidP="008942F6">
      <w:r>
        <w:t xml:space="preserve">Ajoutez </w:t>
      </w:r>
      <w:r>
        <w:t>le code nécessaire afin de permettre le « </w:t>
      </w:r>
      <w:proofErr w:type="spellStart"/>
      <w:r>
        <w:t>logging</w:t>
      </w:r>
      <w:proofErr w:type="spellEnd"/>
      <w:r>
        <w:t> » dans la console.</w:t>
      </w:r>
    </w:p>
    <w:p w14:paraId="4B0B4661" w14:textId="56E7960E" w:rsidR="008942F6" w:rsidRDefault="008942F6" w:rsidP="008942F6">
      <w:r>
        <w:t>Dans le contrôleur, dans chaque action (si nécessaire), écrire dans la console les informations suivantes avant de retourner « </w:t>
      </w:r>
      <w:proofErr w:type="spellStart"/>
      <w:r>
        <w:t>NotFound</w:t>
      </w:r>
      <w:proofErr w:type="spellEnd"/>
      <w:r>
        <w:t> » :</w:t>
      </w:r>
    </w:p>
    <w:p w14:paraId="0CE887F1" w14:textId="548AB1C0" w:rsidR="008942F6" w:rsidRDefault="008942F6" w:rsidP="008942F6">
      <w:pPr>
        <w:pStyle w:val="Paragraphedeliste"/>
        <w:numPr>
          <w:ilvl w:val="0"/>
          <w:numId w:val="23"/>
        </w:numPr>
      </w:pPr>
      <w:r>
        <w:t>La raison (</w:t>
      </w:r>
      <w:proofErr w:type="spellStart"/>
      <w:r>
        <w:t>NotFound</w:t>
      </w:r>
      <w:proofErr w:type="spellEnd"/>
      <w:r>
        <w:t>)</w:t>
      </w:r>
    </w:p>
    <w:p w14:paraId="46B86A4C" w14:textId="7EC2A95E" w:rsidR="008942F6" w:rsidRDefault="008942F6" w:rsidP="008942F6">
      <w:pPr>
        <w:pStyle w:val="Paragraphedeliste"/>
        <w:numPr>
          <w:ilvl w:val="0"/>
          <w:numId w:val="23"/>
        </w:numPr>
      </w:pPr>
      <w:r>
        <w:t>Le nom du contrôleur</w:t>
      </w:r>
    </w:p>
    <w:p w14:paraId="774F58E6" w14:textId="4B97EA75" w:rsidR="008942F6" w:rsidRDefault="008942F6" w:rsidP="008942F6">
      <w:pPr>
        <w:pStyle w:val="Paragraphedeliste"/>
        <w:numPr>
          <w:ilvl w:val="0"/>
          <w:numId w:val="23"/>
        </w:numPr>
      </w:pPr>
      <w:r>
        <w:t>Le nom de l’action</w:t>
      </w:r>
    </w:p>
    <w:p w14:paraId="12BAB2FC" w14:textId="6C11B7BC" w:rsidR="008942F6" w:rsidRDefault="008942F6" w:rsidP="008942F6">
      <w:pPr>
        <w:pStyle w:val="Paragraphedeliste"/>
        <w:numPr>
          <w:ilvl w:val="0"/>
          <w:numId w:val="23"/>
        </w:numPr>
      </w:pPr>
      <w:r>
        <w:t>La valeur du paramètre id</w:t>
      </w:r>
    </w:p>
    <w:p w14:paraId="4A9871F1" w14:textId="28284550" w:rsidR="008942F6" w:rsidRDefault="008942F6" w:rsidP="008942F6">
      <w:r>
        <w:t>Utilisez le niveau « Information » lorsque vous écrivez dans la console.</w:t>
      </w:r>
    </w:p>
    <w:p w14:paraId="6534D842" w14:textId="77777777" w:rsidR="00385D7A" w:rsidRDefault="00385D7A" w:rsidP="00385D7A">
      <w:pPr>
        <w:spacing w:before="0" w:after="120"/>
      </w:pPr>
    </w:p>
    <w:p w14:paraId="170899CA" w14:textId="39C140B1" w:rsidR="008942F6" w:rsidRDefault="008942F6" w:rsidP="008942F6">
      <w:pPr>
        <w:pStyle w:val="Titre1"/>
      </w:pPr>
      <w:r>
        <w:t>Partie</w:t>
      </w:r>
      <w:r>
        <w:t xml:space="preserve"> 5</w:t>
      </w:r>
      <w:r>
        <w:t xml:space="preserve"> : </w:t>
      </w:r>
      <w:r>
        <w:t>BONUS</w:t>
      </w:r>
      <w:r w:rsidR="00385D7A">
        <w:t xml:space="preserve"> </w:t>
      </w:r>
      <w:r w:rsidR="00385D7A">
        <w:t>(</w:t>
      </w:r>
      <w:r w:rsidR="00385D7A">
        <w:t xml:space="preserve">10 </w:t>
      </w:r>
      <w:r w:rsidR="00385D7A">
        <w:t>Pts)</w:t>
      </w:r>
    </w:p>
    <w:p w14:paraId="097E95FB" w14:textId="2BF14CF8" w:rsidR="008942F6" w:rsidRDefault="00385D7A" w:rsidP="008942F6">
      <w:pPr>
        <w:pStyle w:val="Paragraphedeliste"/>
        <w:numPr>
          <w:ilvl w:val="0"/>
          <w:numId w:val="24"/>
        </w:numPr>
      </w:pPr>
      <w:r>
        <w:t xml:space="preserve">(7 pts) </w:t>
      </w:r>
      <w:r w:rsidR="008942F6">
        <w:t xml:space="preserve">Retirer complètement l’utilisation du contexte du contrôleur. N’oubliez pas que vous devez </w:t>
      </w:r>
      <w:r w:rsidR="006508B5">
        <w:t>continuer de recevoir dans votre vue les données de la liste déroulante)</w:t>
      </w:r>
    </w:p>
    <w:p w14:paraId="5D194D85" w14:textId="6A68A3C7" w:rsidR="008942F6" w:rsidRPr="006508B5" w:rsidRDefault="00385D7A" w:rsidP="000A1755">
      <w:pPr>
        <w:pStyle w:val="Paragraphedeliste"/>
        <w:numPr>
          <w:ilvl w:val="0"/>
          <w:numId w:val="24"/>
        </w:numPr>
        <w:spacing w:before="0" w:after="160" w:line="256" w:lineRule="auto"/>
        <w:rPr>
          <w:u w:val="single"/>
        </w:rPr>
      </w:pPr>
      <w:r>
        <w:t xml:space="preserve">(3 pts) </w:t>
      </w:r>
      <w:r w:rsidR="006508B5">
        <w:t>Modifier le niveau de « </w:t>
      </w:r>
      <w:proofErr w:type="spellStart"/>
      <w:r w:rsidR="006508B5">
        <w:t>logging</w:t>
      </w:r>
      <w:proofErr w:type="spellEnd"/>
      <w:r w:rsidR="006508B5">
        <w:t> » pour passer de « Information » à « </w:t>
      </w:r>
      <w:proofErr w:type="spellStart"/>
      <w:r w:rsidR="006508B5">
        <w:t>Debug</w:t>
      </w:r>
      <w:proofErr w:type="spellEnd"/>
      <w:r w:rsidR="006508B5">
        <w:t> ».</w:t>
      </w:r>
    </w:p>
    <w:p w14:paraId="6544037C" w14:textId="77777777" w:rsidR="0033416D" w:rsidRPr="001A080B" w:rsidRDefault="0033416D" w:rsidP="0033416D">
      <w:pPr>
        <w:rPr>
          <w:b/>
          <w:bCs/>
          <w:sz w:val="28"/>
          <w:szCs w:val="28"/>
          <w:u w:val="single"/>
        </w:rPr>
      </w:pPr>
    </w:p>
    <w:p w14:paraId="6E949C60" w14:textId="6712D457" w:rsidR="005D3E5A" w:rsidRPr="005D3E5A" w:rsidRDefault="0033416D" w:rsidP="00B75529">
      <w:r w:rsidRPr="008942F6">
        <w:rPr>
          <w:b/>
          <w:bCs/>
          <w:sz w:val="28"/>
          <w:szCs w:val="28"/>
          <w:u w:val="single"/>
        </w:rPr>
        <w:t xml:space="preserve">Fin du </w:t>
      </w:r>
      <w:r w:rsidR="006508B5">
        <w:rPr>
          <w:b/>
          <w:bCs/>
          <w:sz w:val="28"/>
          <w:szCs w:val="28"/>
          <w:u w:val="single"/>
        </w:rPr>
        <w:t>TP2</w:t>
      </w:r>
      <w:r w:rsidRPr="008942F6">
        <w:rPr>
          <w:b/>
          <w:bCs/>
          <w:sz w:val="28"/>
          <w:szCs w:val="28"/>
          <w:u w:val="single"/>
        </w:rPr>
        <w:t>!</w:t>
      </w:r>
    </w:p>
    <w:sectPr w:rsidR="005D3E5A" w:rsidRPr="005D3E5A" w:rsidSect="00B83034">
      <w:headerReference w:type="default" r:id="rId11"/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5D528D" w14:textId="77777777" w:rsidR="00043374" w:rsidRDefault="00043374" w:rsidP="000440BA">
      <w:r>
        <w:separator/>
      </w:r>
    </w:p>
  </w:endnote>
  <w:endnote w:type="continuationSeparator" w:id="0">
    <w:p w14:paraId="58536A2A" w14:textId="77777777" w:rsidR="00043374" w:rsidRDefault="00043374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81792D" w14:textId="23548A2D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E8B31F" w14:textId="77777777" w:rsidR="00043374" w:rsidRDefault="00043374" w:rsidP="000440BA">
      <w:r>
        <w:separator/>
      </w:r>
    </w:p>
  </w:footnote>
  <w:footnote w:type="continuationSeparator" w:id="0">
    <w:p w14:paraId="7D81716A" w14:textId="77777777" w:rsidR="00043374" w:rsidRDefault="00043374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41EB" w14:textId="71F81E98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FC20D8">
      <w:t>TP2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5029F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60B4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7777D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0D9"/>
    <w:multiLevelType w:val="hybridMultilevel"/>
    <w:tmpl w:val="54ACC5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339B6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E2EB4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2524DD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127A3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B73CD"/>
    <w:multiLevelType w:val="hybridMultilevel"/>
    <w:tmpl w:val="06404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B062D"/>
    <w:multiLevelType w:val="hybridMultilevel"/>
    <w:tmpl w:val="0F86C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236DBF"/>
    <w:multiLevelType w:val="hybridMultilevel"/>
    <w:tmpl w:val="B5480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843A3C"/>
    <w:multiLevelType w:val="hybridMultilevel"/>
    <w:tmpl w:val="AE104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47340"/>
    <w:multiLevelType w:val="hybridMultilevel"/>
    <w:tmpl w:val="67F24A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26BA9"/>
    <w:multiLevelType w:val="hybridMultilevel"/>
    <w:tmpl w:val="EC04E5F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F15EAA"/>
    <w:multiLevelType w:val="hybridMultilevel"/>
    <w:tmpl w:val="0F86C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22B28"/>
    <w:multiLevelType w:val="hybridMultilevel"/>
    <w:tmpl w:val="28A4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A4A651C"/>
    <w:multiLevelType w:val="hybridMultilevel"/>
    <w:tmpl w:val="AE1042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D22D5F"/>
    <w:multiLevelType w:val="hybridMultilevel"/>
    <w:tmpl w:val="28A486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F1C28"/>
    <w:multiLevelType w:val="hybridMultilevel"/>
    <w:tmpl w:val="2F5AEF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9685">
    <w:abstractNumId w:val="20"/>
    <w:lvlOverride w:ilvl="0">
      <w:startOverride w:val="1"/>
    </w:lvlOverride>
  </w:num>
  <w:num w:numId="2" w16cid:durableId="1740323605">
    <w:abstractNumId w:val="3"/>
  </w:num>
  <w:num w:numId="3" w16cid:durableId="986668911">
    <w:abstractNumId w:val="22"/>
  </w:num>
  <w:num w:numId="4" w16cid:durableId="1580283441">
    <w:abstractNumId w:val="8"/>
  </w:num>
  <w:num w:numId="5" w16cid:durableId="58865881">
    <w:abstractNumId w:val="18"/>
  </w:num>
  <w:num w:numId="6" w16cid:durableId="825897897">
    <w:abstractNumId w:val="11"/>
  </w:num>
  <w:num w:numId="7" w16cid:durableId="411975624">
    <w:abstractNumId w:val="5"/>
  </w:num>
  <w:num w:numId="8" w16cid:durableId="751464852">
    <w:abstractNumId w:val="0"/>
  </w:num>
  <w:num w:numId="9" w16cid:durableId="2038694932">
    <w:abstractNumId w:val="7"/>
  </w:num>
  <w:num w:numId="10" w16cid:durableId="466430735">
    <w:abstractNumId w:val="1"/>
  </w:num>
  <w:num w:numId="11" w16cid:durableId="1436366719">
    <w:abstractNumId w:val="9"/>
  </w:num>
  <w:num w:numId="12" w16cid:durableId="1580405870">
    <w:abstractNumId w:val="23"/>
  </w:num>
  <w:num w:numId="13" w16cid:durableId="1209103982">
    <w:abstractNumId w:val="19"/>
  </w:num>
  <w:num w:numId="14" w16cid:durableId="643970421">
    <w:abstractNumId w:val="21"/>
  </w:num>
  <w:num w:numId="15" w16cid:durableId="1273632967">
    <w:abstractNumId w:val="10"/>
  </w:num>
  <w:num w:numId="16" w16cid:durableId="1165392369">
    <w:abstractNumId w:val="14"/>
  </w:num>
  <w:num w:numId="17" w16cid:durableId="1639648186">
    <w:abstractNumId w:val="17"/>
  </w:num>
  <w:num w:numId="18" w16cid:durableId="2029942540">
    <w:abstractNumId w:val="13"/>
  </w:num>
  <w:num w:numId="19" w16cid:durableId="284698360">
    <w:abstractNumId w:val="12"/>
  </w:num>
  <w:num w:numId="20" w16cid:durableId="1870097244">
    <w:abstractNumId w:val="24"/>
  </w:num>
  <w:num w:numId="21" w16cid:durableId="1214776392">
    <w:abstractNumId w:val="6"/>
  </w:num>
  <w:num w:numId="22" w16cid:durableId="1883012946">
    <w:abstractNumId w:val="15"/>
  </w:num>
  <w:num w:numId="23" w16cid:durableId="426313975">
    <w:abstractNumId w:val="4"/>
  </w:num>
  <w:num w:numId="24" w16cid:durableId="1364287603">
    <w:abstractNumId w:val="16"/>
  </w:num>
  <w:num w:numId="25" w16cid:durableId="1456800740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25EF"/>
    <w:rsid w:val="0000393F"/>
    <w:rsid w:val="000045A2"/>
    <w:rsid w:val="00014BCB"/>
    <w:rsid w:val="000223F6"/>
    <w:rsid w:val="0002464F"/>
    <w:rsid w:val="00025E33"/>
    <w:rsid w:val="00026B72"/>
    <w:rsid w:val="00030848"/>
    <w:rsid w:val="00031B12"/>
    <w:rsid w:val="00032506"/>
    <w:rsid w:val="00033E2F"/>
    <w:rsid w:val="00033E58"/>
    <w:rsid w:val="00034D5D"/>
    <w:rsid w:val="000359A7"/>
    <w:rsid w:val="00035C7E"/>
    <w:rsid w:val="00036922"/>
    <w:rsid w:val="00037E40"/>
    <w:rsid w:val="00041539"/>
    <w:rsid w:val="00043374"/>
    <w:rsid w:val="000440BA"/>
    <w:rsid w:val="00044576"/>
    <w:rsid w:val="0004539A"/>
    <w:rsid w:val="00050A7F"/>
    <w:rsid w:val="00050D72"/>
    <w:rsid w:val="00051253"/>
    <w:rsid w:val="00053DD8"/>
    <w:rsid w:val="00066984"/>
    <w:rsid w:val="00073108"/>
    <w:rsid w:val="0007398F"/>
    <w:rsid w:val="00073BF4"/>
    <w:rsid w:val="00074503"/>
    <w:rsid w:val="00074C65"/>
    <w:rsid w:val="00081E5B"/>
    <w:rsid w:val="00082260"/>
    <w:rsid w:val="00086FDF"/>
    <w:rsid w:val="00096E9F"/>
    <w:rsid w:val="000974AA"/>
    <w:rsid w:val="00097EB8"/>
    <w:rsid w:val="000A0085"/>
    <w:rsid w:val="000A341C"/>
    <w:rsid w:val="000A57B1"/>
    <w:rsid w:val="000A601C"/>
    <w:rsid w:val="000A6206"/>
    <w:rsid w:val="000B0D93"/>
    <w:rsid w:val="000B119C"/>
    <w:rsid w:val="000C1240"/>
    <w:rsid w:val="000C2C8B"/>
    <w:rsid w:val="000C5B37"/>
    <w:rsid w:val="000D0699"/>
    <w:rsid w:val="000D4B99"/>
    <w:rsid w:val="000E13BD"/>
    <w:rsid w:val="000E230D"/>
    <w:rsid w:val="000E2CBB"/>
    <w:rsid w:val="000E3EB2"/>
    <w:rsid w:val="000E4E17"/>
    <w:rsid w:val="000E51AA"/>
    <w:rsid w:val="000E7516"/>
    <w:rsid w:val="000F0211"/>
    <w:rsid w:val="000F22D0"/>
    <w:rsid w:val="000F4766"/>
    <w:rsid w:val="000F5112"/>
    <w:rsid w:val="001013C4"/>
    <w:rsid w:val="00101C9E"/>
    <w:rsid w:val="00111D92"/>
    <w:rsid w:val="001141A7"/>
    <w:rsid w:val="00114C1C"/>
    <w:rsid w:val="00115E45"/>
    <w:rsid w:val="001178C7"/>
    <w:rsid w:val="00121F4B"/>
    <w:rsid w:val="00122A0C"/>
    <w:rsid w:val="00123228"/>
    <w:rsid w:val="00131306"/>
    <w:rsid w:val="001316BC"/>
    <w:rsid w:val="001317B2"/>
    <w:rsid w:val="00134168"/>
    <w:rsid w:val="001344C3"/>
    <w:rsid w:val="001420F9"/>
    <w:rsid w:val="001461A3"/>
    <w:rsid w:val="0014638C"/>
    <w:rsid w:val="001545F0"/>
    <w:rsid w:val="00156BF6"/>
    <w:rsid w:val="001643F3"/>
    <w:rsid w:val="00166867"/>
    <w:rsid w:val="00172394"/>
    <w:rsid w:val="00172BC7"/>
    <w:rsid w:val="001737DB"/>
    <w:rsid w:val="00174B43"/>
    <w:rsid w:val="001774DC"/>
    <w:rsid w:val="00177544"/>
    <w:rsid w:val="0018027A"/>
    <w:rsid w:val="00184313"/>
    <w:rsid w:val="00191315"/>
    <w:rsid w:val="00194084"/>
    <w:rsid w:val="00195EDD"/>
    <w:rsid w:val="001966B2"/>
    <w:rsid w:val="00196854"/>
    <w:rsid w:val="00197CEB"/>
    <w:rsid w:val="001A040D"/>
    <w:rsid w:val="001A0A3E"/>
    <w:rsid w:val="001A25A0"/>
    <w:rsid w:val="001A4D3F"/>
    <w:rsid w:val="001B0166"/>
    <w:rsid w:val="001B0388"/>
    <w:rsid w:val="001B0EA3"/>
    <w:rsid w:val="001B1EC3"/>
    <w:rsid w:val="001B2327"/>
    <w:rsid w:val="001B2CD7"/>
    <w:rsid w:val="001B585A"/>
    <w:rsid w:val="001B5D62"/>
    <w:rsid w:val="001B76BF"/>
    <w:rsid w:val="001B7F8B"/>
    <w:rsid w:val="001C087D"/>
    <w:rsid w:val="001C2715"/>
    <w:rsid w:val="001C368C"/>
    <w:rsid w:val="001C44A3"/>
    <w:rsid w:val="001C69EF"/>
    <w:rsid w:val="001D2898"/>
    <w:rsid w:val="001D2DC5"/>
    <w:rsid w:val="001F0246"/>
    <w:rsid w:val="001F0606"/>
    <w:rsid w:val="001F750A"/>
    <w:rsid w:val="001F7F00"/>
    <w:rsid w:val="00202CD7"/>
    <w:rsid w:val="00203A45"/>
    <w:rsid w:val="00207F77"/>
    <w:rsid w:val="0021189E"/>
    <w:rsid w:val="0021269E"/>
    <w:rsid w:val="00212F44"/>
    <w:rsid w:val="00213C3E"/>
    <w:rsid w:val="002146ED"/>
    <w:rsid w:val="00216B01"/>
    <w:rsid w:val="00216F3D"/>
    <w:rsid w:val="0022112A"/>
    <w:rsid w:val="00224105"/>
    <w:rsid w:val="00226831"/>
    <w:rsid w:val="00231931"/>
    <w:rsid w:val="00231D27"/>
    <w:rsid w:val="00234789"/>
    <w:rsid w:val="00234C76"/>
    <w:rsid w:val="00240C08"/>
    <w:rsid w:val="00242827"/>
    <w:rsid w:val="002453B3"/>
    <w:rsid w:val="00246B2E"/>
    <w:rsid w:val="00247D88"/>
    <w:rsid w:val="002500E0"/>
    <w:rsid w:val="00250831"/>
    <w:rsid w:val="00252973"/>
    <w:rsid w:val="00261175"/>
    <w:rsid w:val="00261FA3"/>
    <w:rsid w:val="00265370"/>
    <w:rsid w:val="0026753D"/>
    <w:rsid w:val="00272A83"/>
    <w:rsid w:val="00273BA3"/>
    <w:rsid w:val="002809FB"/>
    <w:rsid w:val="00281527"/>
    <w:rsid w:val="00283095"/>
    <w:rsid w:val="002837DF"/>
    <w:rsid w:val="002838D4"/>
    <w:rsid w:val="0029040A"/>
    <w:rsid w:val="002913EA"/>
    <w:rsid w:val="00291956"/>
    <w:rsid w:val="00291FF1"/>
    <w:rsid w:val="002925D9"/>
    <w:rsid w:val="00293877"/>
    <w:rsid w:val="00294538"/>
    <w:rsid w:val="00294642"/>
    <w:rsid w:val="002A01D7"/>
    <w:rsid w:val="002A3B4D"/>
    <w:rsid w:val="002A444E"/>
    <w:rsid w:val="002A6A22"/>
    <w:rsid w:val="002A72DF"/>
    <w:rsid w:val="002B1D13"/>
    <w:rsid w:val="002B2A44"/>
    <w:rsid w:val="002B6178"/>
    <w:rsid w:val="002B61D7"/>
    <w:rsid w:val="002B7832"/>
    <w:rsid w:val="002C1A3B"/>
    <w:rsid w:val="002C1F4E"/>
    <w:rsid w:val="002C5B90"/>
    <w:rsid w:val="002C7602"/>
    <w:rsid w:val="002D311F"/>
    <w:rsid w:val="002D58C7"/>
    <w:rsid w:val="002E0E36"/>
    <w:rsid w:val="002E19E4"/>
    <w:rsid w:val="002E28C8"/>
    <w:rsid w:val="002E61BD"/>
    <w:rsid w:val="002E6DD5"/>
    <w:rsid w:val="002F1C8F"/>
    <w:rsid w:val="002F205F"/>
    <w:rsid w:val="0030440B"/>
    <w:rsid w:val="003044E7"/>
    <w:rsid w:val="003046E5"/>
    <w:rsid w:val="0030497F"/>
    <w:rsid w:val="00305784"/>
    <w:rsid w:val="00305CEA"/>
    <w:rsid w:val="00307806"/>
    <w:rsid w:val="00307985"/>
    <w:rsid w:val="00310A61"/>
    <w:rsid w:val="00317312"/>
    <w:rsid w:val="00320E48"/>
    <w:rsid w:val="0032156B"/>
    <w:rsid w:val="00322E36"/>
    <w:rsid w:val="00325A87"/>
    <w:rsid w:val="0033132C"/>
    <w:rsid w:val="00331D17"/>
    <w:rsid w:val="003320BF"/>
    <w:rsid w:val="00332A8A"/>
    <w:rsid w:val="0033416D"/>
    <w:rsid w:val="0033515C"/>
    <w:rsid w:val="00335670"/>
    <w:rsid w:val="00341021"/>
    <w:rsid w:val="00341BB7"/>
    <w:rsid w:val="003455F5"/>
    <w:rsid w:val="003478DF"/>
    <w:rsid w:val="0035001D"/>
    <w:rsid w:val="00350228"/>
    <w:rsid w:val="00350BB9"/>
    <w:rsid w:val="00351B98"/>
    <w:rsid w:val="00357123"/>
    <w:rsid w:val="00363A1C"/>
    <w:rsid w:val="00364273"/>
    <w:rsid w:val="00375F14"/>
    <w:rsid w:val="00376A54"/>
    <w:rsid w:val="00380FFD"/>
    <w:rsid w:val="00381B3A"/>
    <w:rsid w:val="00385D7A"/>
    <w:rsid w:val="00387046"/>
    <w:rsid w:val="003875EB"/>
    <w:rsid w:val="00391CFB"/>
    <w:rsid w:val="003950F1"/>
    <w:rsid w:val="00395B5E"/>
    <w:rsid w:val="00395FD6"/>
    <w:rsid w:val="003967EB"/>
    <w:rsid w:val="00396859"/>
    <w:rsid w:val="003A3800"/>
    <w:rsid w:val="003A6FEA"/>
    <w:rsid w:val="003A7B1C"/>
    <w:rsid w:val="003B2F05"/>
    <w:rsid w:val="003B454B"/>
    <w:rsid w:val="003B4C01"/>
    <w:rsid w:val="003C06B5"/>
    <w:rsid w:val="003C1B07"/>
    <w:rsid w:val="003C1C85"/>
    <w:rsid w:val="003C1FDD"/>
    <w:rsid w:val="003C3D36"/>
    <w:rsid w:val="003C53EB"/>
    <w:rsid w:val="003C6CC7"/>
    <w:rsid w:val="003D1D58"/>
    <w:rsid w:val="003D6988"/>
    <w:rsid w:val="003E1253"/>
    <w:rsid w:val="003E2326"/>
    <w:rsid w:val="003E2A4F"/>
    <w:rsid w:val="003E3AED"/>
    <w:rsid w:val="003E4751"/>
    <w:rsid w:val="003E504F"/>
    <w:rsid w:val="003E5F9E"/>
    <w:rsid w:val="003E7B93"/>
    <w:rsid w:val="003F10C4"/>
    <w:rsid w:val="003F3955"/>
    <w:rsid w:val="003F435A"/>
    <w:rsid w:val="003F6E3B"/>
    <w:rsid w:val="0040228A"/>
    <w:rsid w:val="00403C9C"/>
    <w:rsid w:val="00403EAA"/>
    <w:rsid w:val="004047ED"/>
    <w:rsid w:val="00407130"/>
    <w:rsid w:val="004100F0"/>
    <w:rsid w:val="0041099F"/>
    <w:rsid w:val="004129AA"/>
    <w:rsid w:val="00413B8E"/>
    <w:rsid w:val="004141AA"/>
    <w:rsid w:val="004202FB"/>
    <w:rsid w:val="00420BCF"/>
    <w:rsid w:val="00422562"/>
    <w:rsid w:val="0042283B"/>
    <w:rsid w:val="00425320"/>
    <w:rsid w:val="00431A0D"/>
    <w:rsid w:val="00433FE4"/>
    <w:rsid w:val="004406CB"/>
    <w:rsid w:val="00440934"/>
    <w:rsid w:val="00440B8A"/>
    <w:rsid w:val="004416F2"/>
    <w:rsid w:val="0044560F"/>
    <w:rsid w:val="00447C97"/>
    <w:rsid w:val="0045054F"/>
    <w:rsid w:val="00454710"/>
    <w:rsid w:val="00454A92"/>
    <w:rsid w:val="00460619"/>
    <w:rsid w:val="00460B53"/>
    <w:rsid w:val="00461769"/>
    <w:rsid w:val="0046447C"/>
    <w:rsid w:val="00467C62"/>
    <w:rsid w:val="0047047A"/>
    <w:rsid w:val="004716F3"/>
    <w:rsid w:val="00471B1E"/>
    <w:rsid w:val="004817CE"/>
    <w:rsid w:val="00481CD6"/>
    <w:rsid w:val="0048276C"/>
    <w:rsid w:val="00483D42"/>
    <w:rsid w:val="00485F7E"/>
    <w:rsid w:val="00491566"/>
    <w:rsid w:val="00493F3B"/>
    <w:rsid w:val="004955A7"/>
    <w:rsid w:val="004965C1"/>
    <w:rsid w:val="00497C34"/>
    <w:rsid w:val="00497FB0"/>
    <w:rsid w:val="004A190F"/>
    <w:rsid w:val="004A2CFF"/>
    <w:rsid w:val="004A37C8"/>
    <w:rsid w:val="004A4751"/>
    <w:rsid w:val="004A67F6"/>
    <w:rsid w:val="004B078C"/>
    <w:rsid w:val="004B26DE"/>
    <w:rsid w:val="004B35CA"/>
    <w:rsid w:val="004B7B14"/>
    <w:rsid w:val="004C102F"/>
    <w:rsid w:val="004C1512"/>
    <w:rsid w:val="004C33A7"/>
    <w:rsid w:val="004D30E2"/>
    <w:rsid w:val="004D59E2"/>
    <w:rsid w:val="004E50E2"/>
    <w:rsid w:val="004F1788"/>
    <w:rsid w:val="004F3061"/>
    <w:rsid w:val="004F5005"/>
    <w:rsid w:val="004F696F"/>
    <w:rsid w:val="005006AD"/>
    <w:rsid w:val="00501835"/>
    <w:rsid w:val="005018C9"/>
    <w:rsid w:val="00502A7F"/>
    <w:rsid w:val="005041A3"/>
    <w:rsid w:val="0050476C"/>
    <w:rsid w:val="005053E1"/>
    <w:rsid w:val="00505F12"/>
    <w:rsid w:val="00506C48"/>
    <w:rsid w:val="00507484"/>
    <w:rsid w:val="00507A22"/>
    <w:rsid w:val="00513114"/>
    <w:rsid w:val="00516057"/>
    <w:rsid w:val="005169B1"/>
    <w:rsid w:val="005210F7"/>
    <w:rsid w:val="00521685"/>
    <w:rsid w:val="00521D49"/>
    <w:rsid w:val="005221BC"/>
    <w:rsid w:val="00522E21"/>
    <w:rsid w:val="005237B7"/>
    <w:rsid w:val="00523F1E"/>
    <w:rsid w:val="005267F2"/>
    <w:rsid w:val="005306F0"/>
    <w:rsid w:val="0053168E"/>
    <w:rsid w:val="00531CDF"/>
    <w:rsid w:val="00532090"/>
    <w:rsid w:val="00532B1D"/>
    <w:rsid w:val="00533185"/>
    <w:rsid w:val="005336B4"/>
    <w:rsid w:val="00534126"/>
    <w:rsid w:val="005352E9"/>
    <w:rsid w:val="005359D9"/>
    <w:rsid w:val="00535D9A"/>
    <w:rsid w:val="005442B6"/>
    <w:rsid w:val="00546C44"/>
    <w:rsid w:val="005471A2"/>
    <w:rsid w:val="0055160A"/>
    <w:rsid w:val="00551E5C"/>
    <w:rsid w:val="00554A9F"/>
    <w:rsid w:val="005567F4"/>
    <w:rsid w:val="00556BD0"/>
    <w:rsid w:val="00557CF5"/>
    <w:rsid w:val="005612AB"/>
    <w:rsid w:val="00571E71"/>
    <w:rsid w:val="00572D3E"/>
    <w:rsid w:val="00574217"/>
    <w:rsid w:val="00575818"/>
    <w:rsid w:val="00575F75"/>
    <w:rsid w:val="00582CAE"/>
    <w:rsid w:val="00584D0A"/>
    <w:rsid w:val="005854AB"/>
    <w:rsid w:val="005858DC"/>
    <w:rsid w:val="00590320"/>
    <w:rsid w:val="0059089F"/>
    <w:rsid w:val="00590B2B"/>
    <w:rsid w:val="0059136A"/>
    <w:rsid w:val="0059324B"/>
    <w:rsid w:val="005939C8"/>
    <w:rsid w:val="00595177"/>
    <w:rsid w:val="00595706"/>
    <w:rsid w:val="005961C9"/>
    <w:rsid w:val="00597022"/>
    <w:rsid w:val="00597CB6"/>
    <w:rsid w:val="005A42FB"/>
    <w:rsid w:val="005A46C8"/>
    <w:rsid w:val="005A5410"/>
    <w:rsid w:val="005A6A33"/>
    <w:rsid w:val="005A705C"/>
    <w:rsid w:val="005B1412"/>
    <w:rsid w:val="005B5439"/>
    <w:rsid w:val="005B746C"/>
    <w:rsid w:val="005C1878"/>
    <w:rsid w:val="005C18CB"/>
    <w:rsid w:val="005C2665"/>
    <w:rsid w:val="005C4BCF"/>
    <w:rsid w:val="005C61BC"/>
    <w:rsid w:val="005C643E"/>
    <w:rsid w:val="005D185A"/>
    <w:rsid w:val="005D1BC6"/>
    <w:rsid w:val="005D2792"/>
    <w:rsid w:val="005D3E5A"/>
    <w:rsid w:val="005D3F1D"/>
    <w:rsid w:val="005D727D"/>
    <w:rsid w:val="005E1595"/>
    <w:rsid w:val="005E17BA"/>
    <w:rsid w:val="005E3E68"/>
    <w:rsid w:val="005E4D38"/>
    <w:rsid w:val="005E654C"/>
    <w:rsid w:val="005F0FAA"/>
    <w:rsid w:val="005F219F"/>
    <w:rsid w:val="005F3B48"/>
    <w:rsid w:val="005F50AC"/>
    <w:rsid w:val="005F7F3D"/>
    <w:rsid w:val="006011F6"/>
    <w:rsid w:val="00601562"/>
    <w:rsid w:val="00602B32"/>
    <w:rsid w:val="006063DA"/>
    <w:rsid w:val="0060665E"/>
    <w:rsid w:val="00611469"/>
    <w:rsid w:val="0061163D"/>
    <w:rsid w:val="006132CA"/>
    <w:rsid w:val="0061697C"/>
    <w:rsid w:val="006205BF"/>
    <w:rsid w:val="00622504"/>
    <w:rsid w:val="00631119"/>
    <w:rsid w:val="006336AD"/>
    <w:rsid w:val="00635ECB"/>
    <w:rsid w:val="006409C5"/>
    <w:rsid w:val="00647C1A"/>
    <w:rsid w:val="00647DD9"/>
    <w:rsid w:val="006508B5"/>
    <w:rsid w:val="00651D50"/>
    <w:rsid w:val="006523EF"/>
    <w:rsid w:val="00654DFC"/>
    <w:rsid w:val="00655BB8"/>
    <w:rsid w:val="00660404"/>
    <w:rsid w:val="00661835"/>
    <w:rsid w:val="0066199C"/>
    <w:rsid w:val="00662E4A"/>
    <w:rsid w:val="00664F67"/>
    <w:rsid w:val="00666C2D"/>
    <w:rsid w:val="00670CFA"/>
    <w:rsid w:val="0067385F"/>
    <w:rsid w:val="00675CD2"/>
    <w:rsid w:val="006765EA"/>
    <w:rsid w:val="00680FCC"/>
    <w:rsid w:val="00682A24"/>
    <w:rsid w:val="006871B0"/>
    <w:rsid w:val="00687407"/>
    <w:rsid w:val="00693150"/>
    <w:rsid w:val="0069785A"/>
    <w:rsid w:val="006A6AA6"/>
    <w:rsid w:val="006A6FD1"/>
    <w:rsid w:val="006B19D4"/>
    <w:rsid w:val="006B2B11"/>
    <w:rsid w:val="006B5F92"/>
    <w:rsid w:val="006B66FF"/>
    <w:rsid w:val="006B70F7"/>
    <w:rsid w:val="006C07B6"/>
    <w:rsid w:val="006C146D"/>
    <w:rsid w:val="006C16DA"/>
    <w:rsid w:val="006C1B9E"/>
    <w:rsid w:val="006C2CB1"/>
    <w:rsid w:val="006D2C0E"/>
    <w:rsid w:val="006D483F"/>
    <w:rsid w:val="006D6483"/>
    <w:rsid w:val="006E0268"/>
    <w:rsid w:val="006E2523"/>
    <w:rsid w:val="006E4404"/>
    <w:rsid w:val="006E4978"/>
    <w:rsid w:val="006E6205"/>
    <w:rsid w:val="006F05B8"/>
    <w:rsid w:val="006F0627"/>
    <w:rsid w:val="006F0C05"/>
    <w:rsid w:val="006F375F"/>
    <w:rsid w:val="00702AEC"/>
    <w:rsid w:val="00710490"/>
    <w:rsid w:val="00711DF8"/>
    <w:rsid w:val="00715945"/>
    <w:rsid w:val="0072271B"/>
    <w:rsid w:val="00723BE4"/>
    <w:rsid w:val="0072423E"/>
    <w:rsid w:val="007244B2"/>
    <w:rsid w:val="007257F1"/>
    <w:rsid w:val="007266C4"/>
    <w:rsid w:val="0072720B"/>
    <w:rsid w:val="00727391"/>
    <w:rsid w:val="007338FB"/>
    <w:rsid w:val="00735909"/>
    <w:rsid w:val="00737C4F"/>
    <w:rsid w:val="00744522"/>
    <w:rsid w:val="00744BAC"/>
    <w:rsid w:val="00745D1D"/>
    <w:rsid w:val="00746972"/>
    <w:rsid w:val="00747BE6"/>
    <w:rsid w:val="007542FE"/>
    <w:rsid w:val="00754711"/>
    <w:rsid w:val="007613FE"/>
    <w:rsid w:val="007623DB"/>
    <w:rsid w:val="007646AA"/>
    <w:rsid w:val="007670D0"/>
    <w:rsid w:val="0077646F"/>
    <w:rsid w:val="0077705E"/>
    <w:rsid w:val="007774B3"/>
    <w:rsid w:val="00783178"/>
    <w:rsid w:val="00784D85"/>
    <w:rsid w:val="00791139"/>
    <w:rsid w:val="0079160A"/>
    <w:rsid w:val="00791824"/>
    <w:rsid w:val="00791C2F"/>
    <w:rsid w:val="00793839"/>
    <w:rsid w:val="00793B99"/>
    <w:rsid w:val="00793C19"/>
    <w:rsid w:val="00793CFF"/>
    <w:rsid w:val="00797777"/>
    <w:rsid w:val="00797E5F"/>
    <w:rsid w:val="007A03F0"/>
    <w:rsid w:val="007A3321"/>
    <w:rsid w:val="007A5116"/>
    <w:rsid w:val="007A6F7C"/>
    <w:rsid w:val="007A7BBE"/>
    <w:rsid w:val="007B2EC0"/>
    <w:rsid w:val="007B4D01"/>
    <w:rsid w:val="007B5EA8"/>
    <w:rsid w:val="007B666E"/>
    <w:rsid w:val="007C13F2"/>
    <w:rsid w:val="007C43DB"/>
    <w:rsid w:val="007D7941"/>
    <w:rsid w:val="007E0093"/>
    <w:rsid w:val="007E42D7"/>
    <w:rsid w:val="007E52A8"/>
    <w:rsid w:val="007F000D"/>
    <w:rsid w:val="007F2CDC"/>
    <w:rsid w:val="007F59BB"/>
    <w:rsid w:val="007F6215"/>
    <w:rsid w:val="007F70F2"/>
    <w:rsid w:val="00800EDB"/>
    <w:rsid w:val="00804DB3"/>
    <w:rsid w:val="00805243"/>
    <w:rsid w:val="008062A3"/>
    <w:rsid w:val="00806E26"/>
    <w:rsid w:val="00811154"/>
    <w:rsid w:val="008116A9"/>
    <w:rsid w:val="00812EB0"/>
    <w:rsid w:val="008202F5"/>
    <w:rsid w:val="00822DAA"/>
    <w:rsid w:val="008240B8"/>
    <w:rsid w:val="00824E44"/>
    <w:rsid w:val="008261BB"/>
    <w:rsid w:val="00826514"/>
    <w:rsid w:val="00831C8A"/>
    <w:rsid w:val="00834F25"/>
    <w:rsid w:val="008405BD"/>
    <w:rsid w:val="00841406"/>
    <w:rsid w:val="008439A9"/>
    <w:rsid w:val="00843BE4"/>
    <w:rsid w:val="00852B2F"/>
    <w:rsid w:val="00864572"/>
    <w:rsid w:val="00867049"/>
    <w:rsid w:val="00873ECD"/>
    <w:rsid w:val="00880E59"/>
    <w:rsid w:val="0088147A"/>
    <w:rsid w:val="008828C0"/>
    <w:rsid w:val="008851B4"/>
    <w:rsid w:val="00885A54"/>
    <w:rsid w:val="0089073D"/>
    <w:rsid w:val="00891549"/>
    <w:rsid w:val="00893408"/>
    <w:rsid w:val="00893A04"/>
    <w:rsid w:val="008942F6"/>
    <w:rsid w:val="00895E3E"/>
    <w:rsid w:val="008966E0"/>
    <w:rsid w:val="00896A40"/>
    <w:rsid w:val="008A0455"/>
    <w:rsid w:val="008A0548"/>
    <w:rsid w:val="008A1BA9"/>
    <w:rsid w:val="008A1CA2"/>
    <w:rsid w:val="008A3358"/>
    <w:rsid w:val="008A686A"/>
    <w:rsid w:val="008A7602"/>
    <w:rsid w:val="008B10DB"/>
    <w:rsid w:val="008B15A0"/>
    <w:rsid w:val="008B223C"/>
    <w:rsid w:val="008B34E9"/>
    <w:rsid w:val="008B3500"/>
    <w:rsid w:val="008B66F7"/>
    <w:rsid w:val="008B7FB8"/>
    <w:rsid w:val="008C12EE"/>
    <w:rsid w:val="008C7B21"/>
    <w:rsid w:val="008D045B"/>
    <w:rsid w:val="008D1DAE"/>
    <w:rsid w:val="008D216A"/>
    <w:rsid w:val="008D41E2"/>
    <w:rsid w:val="008D5C35"/>
    <w:rsid w:val="008D7230"/>
    <w:rsid w:val="008E1E5B"/>
    <w:rsid w:val="008E2F60"/>
    <w:rsid w:val="008E4CA6"/>
    <w:rsid w:val="008E73D1"/>
    <w:rsid w:val="008F2F39"/>
    <w:rsid w:val="008F6FDE"/>
    <w:rsid w:val="009025CA"/>
    <w:rsid w:val="0090532F"/>
    <w:rsid w:val="0090720B"/>
    <w:rsid w:val="00911965"/>
    <w:rsid w:val="00912375"/>
    <w:rsid w:val="00912EE8"/>
    <w:rsid w:val="009139F8"/>
    <w:rsid w:val="0091583F"/>
    <w:rsid w:val="00915B1B"/>
    <w:rsid w:val="00915E91"/>
    <w:rsid w:val="00916B71"/>
    <w:rsid w:val="00920EDB"/>
    <w:rsid w:val="00922D20"/>
    <w:rsid w:val="00923F50"/>
    <w:rsid w:val="00924998"/>
    <w:rsid w:val="00925E82"/>
    <w:rsid w:val="009260B9"/>
    <w:rsid w:val="0092711E"/>
    <w:rsid w:val="0093079C"/>
    <w:rsid w:val="00933802"/>
    <w:rsid w:val="009356DE"/>
    <w:rsid w:val="00936634"/>
    <w:rsid w:val="00936F18"/>
    <w:rsid w:val="00936F34"/>
    <w:rsid w:val="009379D4"/>
    <w:rsid w:val="009379DF"/>
    <w:rsid w:val="00940A48"/>
    <w:rsid w:val="0094568C"/>
    <w:rsid w:val="00950B7C"/>
    <w:rsid w:val="00955247"/>
    <w:rsid w:val="0095550A"/>
    <w:rsid w:val="00955F67"/>
    <w:rsid w:val="0095628C"/>
    <w:rsid w:val="00956B39"/>
    <w:rsid w:val="009607D5"/>
    <w:rsid w:val="0096371E"/>
    <w:rsid w:val="00963D67"/>
    <w:rsid w:val="009700C5"/>
    <w:rsid w:val="00970C51"/>
    <w:rsid w:val="00973369"/>
    <w:rsid w:val="00973EB2"/>
    <w:rsid w:val="0097603A"/>
    <w:rsid w:val="00984389"/>
    <w:rsid w:val="00984641"/>
    <w:rsid w:val="00990245"/>
    <w:rsid w:val="0099036B"/>
    <w:rsid w:val="00990E04"/>
    <w:rsid w:val="00991297"/>
    <w:rsid w:val="00992D31"/>
    <w:rsid w:val="00993C98"/>
    <w:rsid w:val="009A4B20"/>
    <w:rsid w:val="009A5741"/>
    <w:rsid w:val="009A5D82"/>
    <w:rsid w:val="009A5F99"/>
    <w:rsid w:val="009B31F5"/>
    <w:rsid w:val="009B4E63"/>
    <w:rsid w:val="009B6B47"/>
    <w:rsid w:val="009C6A4B"/>
    <w:rsid w:val="009C7363"/>
    <w:rsid w:val="009D0600"/>
    <w:rsid w:val="009D2ECC"/>
    <w:rsid w:val="009D3200"/>
    <w:rsid w:val="009D37C7"/>
    <w:rsid w:val="009D3BBD"/>
    <w:rsid w:val="009E264A"/>
    <w:rsid w:val="009E4A65"/>
    <w:rsid w:val="009E7B40"/>
    <w:rsid w:val="009F0835"/>
    <w:rsid w:val="009F4D8C"/>
    <w:rsid w:val="009F54E8"/>
    <w:rsid w:val="009F5E9D"/>
    <w:rsid w:val="009F6C1E"/>
    <w:rsid w:val="00A044B5"/>
    <w:rsid w:val="00A05272"/>
    <w:rsid w:val="00A061C4"/>
    <w:rsid w:val="00A06B05"/>
    <w:rsid w:val="00A1256C"/>
    <w:rsid w:val="00A13D44"/>
    <w:rsid w:val="00A169D9"/>
    <w:rsid w:val="00A17B5B"/>
    <w:rsid w:val="00A17EAB"/>
    <w:rsid w:val="00A205F8"/>
    <w:rsid w:val="00A20DC8"/>
    <w:rsid w:val="00A2408C"/>
    <w:rsid w:val="00A26C36"/>
    <w:rsid w:val="00A315D4"/>
    <w:rsid w:val="00A31E4F"/>
    <w:rsid w:val="00A32824"/>
    <w:rsid w:val="00A3485B"/>
    <w:rsid w:val="00A40EB0"/>
    <w:rsid w:val="00A43665"/>
    <w:rsid w:val="00A45B80"/>
    <w:rsid w:val="00A52CA9"/>
    <w:rsid w:val="00A53F39"/>
    <w:rsid w:val="00A54698"/>
    <w:rsid w:val="00A5510D"/>
    <w:rsid w:val="00A556D0"/>
    <w:rsid w:val="00A631BC"/>
    <w:rsid w:val="00A650AE"/>
    <w:rsid w:val="00A70268"/>
    <w:rsid w:val="00A722C8"/>
    <w:rsid w:val="00A75484"/>
    <w:rsid w:val="00A767C0"/>
    <w:rsid w:val="00A7771E"/>
    <w:rsid w:val="00A811FF"/>
    <w:rsid w:val="00A8167B"/>
    <w:rsid w:val="00A828EF"/>
    <w:rsid w:val="00A82E2E"/>
    <w:rsid w:val="00A86B15"/>
    <w:rsid w:val="00A941BC"/>
    <w:rsid w:val="00A952C2"/>
    <w:rsid w:val="00A9558E"/>
    <w:rsid w:val="00A971AE"/>
    <w:rsid w:val="00A97692"/>
    <w:rsid w:val="00A97CBA"/>
    <w:rsid w:val="00AA0BD1"/>
    <w:rsid w:val="00AA359A"/>
    <w:rsid w:val="00AA38C3"/>
    <w:rsid w:val="00AA4F3C"/>
    <w:rsid w:val="00AA546C"/>
    <w:rsid w:val="00AB2D1B"/>
    <w:rsid w:val="00AB476E"/>
    <w:rsid w:val="00AB6B0A"/>
    <w:rsid w:val="00AB71AA"/>
    <w:rsid w:val="00AB78A5"/>
    <w:rsid w:val="00AB7DE5"/>
    <w:rsid w:val="00AC0BA6"/>
    <w:rsid w:val="00AC0EFD"/>
    <w:rsid w:val="00AC2267"/>
    <w:rsid w:val="00AC4A69"/>
    <w:rsid w:val="00AC5D24"/>
    <w:rsid w:val="00AD01A0"/>
    <w:rsid w:val="00AD0230"/>
    <w:rsid w:val="00AD1202"/>
    <w:rsid w:val="00AD1D2D"/>
    <w:rsid w:val="00AD213B"/>
    <w:rsid w:val="00AD3993"/>
    <w:rsid w:val="00AD7DF2"/>
    <w:rsid w:val="00AE00D6"/>
    <w:rsid w:val="00AE0DE7"/>
    <w:rsid w:val="00AE134C"/>
    <w:rsid w:val="00AE2CBF"/>
    <w:rsid w:val="00AE70A4"/>
    <w:rsid w:val="00AF064C"/>
    <w:rsid w:val="00AF124F"/>
    <w:rsid w:val="00AF20AE"/>
    <w:rsid w:val="00B05E09"/>
    <w:rsid w:val="00B068FE"/>
    <w:rsid w:val="00B07BAA"/>
    <w:rsid w:val="00B07CC6"/>
    <w:rsid w:val="00B12E38"/>
    <w:rsid w:val="00B1415A"/>
    <w:rsid w:val="00B1520E"/>
    <w:rsid w:val="00B15C9D"/>
    <w:rsid w:val="00B2015E"/>
    <w:rsid w:val="00B238E9"/>
    <w:rsid w:val="00B26A20"/>
    <w:rsid w:val="00B272D5"/>
    <w:rsid w:val="00B30CEE"/>
    <w:rsid w:val="00B32D3A"/>
    <w:rsid w:val="00B363C1"/>
    <w:rsid w:val="00B3648A"/>
    <w:rsid w:val="00B36864"/>
    <w:rsid w:val="00B36A1E"/>
    <w:rsid w:val="00B36ED9"/>
    <w:rsid w:val="00B375D2"/>
    <w:rsid w:val="00B40BDA"/>
    <w:rsid w:val="00B475B1"/>
    <w:rsid w:val="00B51B0C"/>
    <w:rsid w:val="00B52024"/>
    <w:rsid w:val="00B549AA"/>
    <w:rsid w:val="00B55BD4"/>
    <w:rsid w:val="00B61D5F"/>
    <w:rsid w:val="00B6329B"/>
    <w:rsid w:val="00B632B4"/>
    <w:rsid w:val="00B6342E"/>
    <w:rsid w:val="00B641FB"/>
    <w:rsid w:val="00B6430B"/>
    <w:rsid w:val="00B67365"/>
    <w:rsid w:val="00B70541"/>
    <w:rsid w:val="00B714AF"/>
    <w:rsid w:val="00B7171D"/>
    <w:rsid w:val="00B719EF"/>
    <w:rsid w:val="00B72F87"/>
    <w:rsid w:val="00B75529"/>
    <w:rsid w:val="00B773BC"/>
    <w:rsid w:val="00B80B7E"/>
    <w:rsid w:val="00B810B4"/>
    <w:rsid w:val="00B83034"/>
    <w:rsid w:val="00B84D75"/>
    <w:rsid w:val="00B9007E"/>
    <w:rsid w:val="00B9075B"/>
    <w:rsid w:val="00B94BA5"/>
    <w:rsid w:val="00B951AA"/>
    <w:rsid w:val="00BA006A"/>
    <w:rsid w:val="00BA19E3"/>
    <w:rsid w:val="00BA3FA5"/>
    <w:rsid w:val="00BA50C0"/>
    <w:rsid w:val="00BA5A8C"/>
    <w:rsid w:val="00BB01C5"/>
    <w:rsid w:val="00BB02A6"/>
    <w:rsid w:val="00BB40B6"/>
    <w:rsid w:val="00BB47F4"/>
    <w:rsid w:val="00BB48FD"/>
    <w:rsid w:val="00BB6037"/>
    <w:rsid w:val="00BB65F3"/>
    <w:rsid w:val="00BC15CA"/>
    <w:rsid w:val="00BC32C2"/>
    <w:rsid w:val="00BC3D58"/>
    <w:rsid w:val="00BC5552"/>
    <w:rsid w:val="00BC5559"/>
    <w:rsid w:val="00BD13D6"/>
    <w:rsid w:val="00BD1732"/>
    <w:rsid w:val="00BE19C3"/>
    <w:rsid w:val="00BE2FB5"/>
    <w:rsid w:val="00BE6EBB"/>
    <w:rsid w:val="00BF2096"/>
    <w:rsid w:val="00BF3D3D"/>
    <w:rsid w:val="00BF5D61"/>
    <w:rsid w:val="00C0263C"/>
    <w:rsid w:val="00C10AC5"/>
    <w:rsid w:val="00C12F0B"/>
    <w:rsid w:val="00C12F92"/>
    <w:rsid w:val="00C14309"/>
    <w:rsid w:val="00C165CA"/>
    <w:rsid w:val="00C16C2E"/>
    <w:rsid w:val="00C17FA3"/>
    <w:rsid w:val="00C20B8F"/>
    <w:rsid w:val="00C21E66"/>
    <w:rsid w:val="00C32A86"/>
    <w:rsid w:val="00C341BB"/>
    <w:rsid w:val="00C34DD5"/>
    <w:rsid w:val="00C35F56"/>
    <w:rsid w:val="00C42EB7"/>
    <w:rsid w:val="00C44DE0"/>
    <w:rsid w:val="00C45DD1"/>
    <w:rsid w:val="00C50CF7"/>
    <w:rsid w:val="00C50EA6"/>
    <w:rsid w:val="00C521DC"/>
    <w:rsid w:val="00C53982"/>
    <w:rsid w:val="00C572C7"/>
    <w:rsid w:val="00C64E0C"/>
    <w:rsid w:val="00C654F8"/>
    <w:rsid w:val="00C656AE"/>
    <w:rsid w:val="00C6591B"/>
    <w:rsid w:val="00C659FD"/>
    <w:rsid w:val="00C66175"/>
    <w:rsid w:val="00C66427"/>
    <w:rsid w:val="00C664DC"/>
    <w:rsid w:val="00C67BFE"/>
    <w:rsid w:val="00C70377"/>
    <w:rsid w:val="00C707EB"/>
    <w:rsid w:val="00C70847"/>
    <w:rsid w:val="00C71164"/>
    <w:rsid w:val="00C71E7E"/>
    <w:rsid w:val="00C727ED"/>
    <w:rsid w:val="00C741F8"/>
    <w:rsid w:val="00C75704"/>
    <w:rsid w:val="00C75FEC"/>
    <w:rsid w:val="00C817BE"/>
    <w:rsid w:val="00C82359"/>
    <w:rsid w:val="00C83402"/>
    <w:rsid w:val="00C834D9"/>
    <w:rsid w:val="00C878AE"/>
    <w:rsid w:val="00C908B8"/>
    <w:rsid w:val="00C91053"/>
    <w:rsid w:val="00C95F6C"/>
    <w:rsid w:val="00CA6D3C"/>
    <w:rsid w:val="00CA70A1"/>
    <w:rsid w:val="00CB1CC2"/>
    <w:rsid w:val="00CB26D6"/>
    <w:rsid w:val="00CB2F01"/>
    <w:rsid w:val="00CB3124"/>
    <w:rsid w:val="00CB3C93"/>
    <w:rsid w:val="00CC0720"/>
    <w:rsid w:val="00CC0B59"/>
    <w:rsid w:val="00CC12B3"/>
    <w:rsid w:val="00CC32FB"/>
    <w:rsid w:val="00CC540E"/>
    <w:rsid w:val="00CC7583"/>
    <w:rsid w:val="00CD3631"/>
    <w:rsid w:val="00CD3A68"/>
    <w:rsid w:val="00CD4930"/>
    <w:rsid w:val="00CD5303"/>
    <w:rsid w:val="00CD5BA3"/>
    <w:rsid w:val="00CD66C0"/>
    <w:rsid w:val="00CF1F2F"/>
    <w:rsid w:val="00CF2174"/>
    <w:rsid w:val="00CF2378"/>
    <w:rsid w:val="00CF2FB4"/>
    <w:rsid w:val="00CF6F34"/>
    <w:rsid w:val="00CF79FF"/>
    <w:rsid w:val="00D05323"/>
    <w:rsid w:val="00D06782"/>
    <w:rsid w:val="00D075E5"/>
    <w:rsid w:val="00D11500"/>
    <w:rsid w:val="00D159CC"/>
    <w:rsid w:val="00D1618F"/>
    <w:rsid w:val="00D24CA9"/>
    <w:rsid w:val="00D261A9"/>
    <w:rsid w:val="00D26CE9"/>
    <w:rsid w:val="00D26D4A"/>
    <w:rsid w:val="00D32BCA"/>
    <w:rsid w:val="00D331FE"/>
    <w:rsid w:val="00D33AF8"/>
    <w:rsid w:val="00D34B1C"/>
    <w:rsid w:val="00D3559D"/>
    <w:rsid w:val="00D41233"/>
    <w:rsid w:val="00D4343E"/>
    <w:rsid w:val="00D451C6"/>
    <w:rsid w:val="00D50D2A"/>
    <w:rsid w:val="00D51DF2"/>
    <w:rsid w:val="00D51F02"/>
    <w:rsid w:val="00D542C1"/>
    <w:rsid w:val="00D666DB"/>
    <w:rsid w:val="00D701B4"/>
    <w:rsid w:val="00D72031"/>
    <w:rsid w:val="00D72BCC"/>
    <w:rsid w:val="00D74F00"/>
    <w:rsid w:val="00D762E0"/>
    <w:rsid w:val="00D8638F"/>
    <w:rsid w:val="00D87D4E"/>
    <w:rsid w:val="00D92C59"/>
    <w:rsid w:val="00DA2AD7"/>
    <w:rsid w:val="00DA3FA6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0299"/>
    <w:rsid w:val="00DD1303"/>
    <w:rsid w:val="00DD203E"/>
    <w:rsid w:val="00DD2C80"/>
    <w:rsid w:val="00DD2D50"/>
    <w:rsid w:val="00DD5E36"/>
    <w:rsid w:val="00DD7CE9"/>
    <w:rsid w:val="00DE51F8"/>
    <w:rsid w:val="00DE77AA"/>
    <w:rsid w:val="00DF0B1A"/>
    <w:rsid w:val="00DF1AB4"/>
    <w:rsid w:val="00DF4980"/>
    <w:rsid w:val="00DF716D"/>
    <w:rsid w:val="00DF7428"/>
    <w:rsid w:val="00E00AC0"/>
    <w:rsid w:val="00E10549"/>
    <w:rsid w:val="00E11A80"/>
    <w:rsid w:val="00E13921"/>
    <w:rsid w:val="00E13C16"/>
    <w:rsid w:val="00E14B7F"/>
    <w:rsid w:val="00E16628"/>
    <w:rsid w:val="00E1680B"/>
    <w:rsid w:val="00E16F4F"/>
    <w:rsid w:val="00E1741E"/>
    <w:rsid w:val="00E207C3"/>
    <w:rsid w:val="00E27FDB"/>
    <w:rsid w:val="00E30272"/>
    <w:rsid w:val="00E31FBC"/>
    <w:rsid w:val="00E37767"/>
    <w:rsid w:val="00E41060"/>
    <w:rsid w:val="00E416F6"/>
    <w:rsid w:val="00E42672"/>
    <w:rsid w:val="00E45171"/>
    <w:rsid w:val="00E46590"/>
    <w:rsid w:val="00E536D0"/>
    <w:rsid w:val="00E544F1"/>
    <w:rsid w:val="00E5749F"/>
    <w:rsid w:val="00E64393"/>
    <w:rsid w:val="00E644B3"/>
    <w:rsid w:val="00E65DD5"/>
    <w:rsid w:val="00E65DFF"/>
    <w:rsid w:val="00E65E4E"/>
    <w:rsid w:val="00E67115"/>
    <w:rsid w:val="00E7055D"/>
    <w:rsid w:val="00E76CAC"/>
    <w:rsid w:val="00E76F30"/>
    <w:rsid w:val="00E80CEB"/>
    <w:rsid w:val="00E865E6"/>
    <w:rsid w:val="00E86687"/>
    <w:rsid w:val="00E86DFF"/>
    <w:rsid w:val="00E904BC"/>
    <w:rsid w:val="00E9129A"/>
    <w:rsid w:val="00E9269D"/>
    <w:rsid w:val="00E97DB1"/>
    <w:rsid w:val="00EA54B3"/>
    <w:rsid w:val="00EA5D6E"/>
    <w:rsid w:val="00EA5F1F"/>
    <w:rsid w:val="00EC0771"/>
    <w:rsid w:val="00EC0A62"/>
    <w:rsid w:val="00EC3796"/>
    <w:rsid w:val="00EC4B56"/>
    <w:rsid w:val="00EC5601"/>
    <w:rsid w:val="00EC5A08"/>
    <w:rsid w:val="00ED0E67"/>
    <w:rsid w:val="00ED37C5"/>
    <w:rsid w:val="00ED58FD"/>
    <w:rsid w:val="00ED5C7D"/>
    <w:rsid w:val="00EE6B6E"/>
    <w:rsid w:val="00EE722B"/>
    <w:rsid w:val="00EF0745"/>
    <w:rsid w:val="00EF5C1B"/>
    <w:rsid w:val="00F007F3"/>
    <w:rsid w:val="00F02105"/>
    <w:rsid w:val="00F03A7B"/>
    <w:rsid w:val="00F12D95"/>
    <w:rsid w:val="00F12F94"/>
    <w:rsid w:val="00F2259B"/>
    <w:rsid w:val="00F23A0A"/>
    <w:rsid w:val="00F247F8"/>
    <w:rsid w:val="00F260F4"/>
    <w:rsid w:val="00F26231"/>
    <w:rsid w:val="00F265DE"/>
    <w:rsid w:val="00F271E1"/>
    <w:rsid w:val="00F27CE1"/>
    <w:rsid w:val="00F3127C"/>
    <w:rsid w:val="00F41478"/>
    <w:rsid w:val="00F43394"/>
    <w:rsid w:val="00F46218"/>
    <w:rsid w:val="00F46B6A"/>
    <w:rsid w:val="00F506B7"/>
    <w:rsid w:val="00F523EF"/>
    <w:rsid w:val="00F54562"/>
    <w:rsid w:val="00F54EEC"/>
    <w:rsid w:val="00F6030F"/>
    <w:rsid w:val="00F62BB7"/>
    <w:rsid w:val="00F6542A"/>
    <w:rsid w:val="00F662CC"/>
    <w:rsid w:val="00F67FFC"/>
    <w:rsid w:val="00F71029"/>
    <w:rsid w:val="00F71568"/>
    <w:rsid w:val="00F72B75"/>
    <w:rsid w:val="00F7389C"/>
    <w:rsid w:val="00F75A68"/>
    <w:rsid w:val="00F76E56"/>
    <w:rsid w:val="00F772F1"/>
    <w:rsid w:val="00F77813"/>
    <w:rsid w:val="00F80A55"/>
    <w:rsid w:val="00F80BE8"/>
    <w:rsid w:val="00F83776"/>
    <w:rsid w:val="00F84345"/>
    <w:rsid w:val="00F86A3E"/>
    <w:rsid w:val="00F90598"/>
    <w:rsid w:val="00F90FA2"/>
    <w:rsid w:val="00F91FA1"/>
    <w:rsid w:val="00F9233E"/>
    <w:rsid w:val="00F92DAE"/>
    <w:rsid w:val="00F93BCE"/>
    <w:rsid w:val="00F95CF3"/>
    <w:rsid w:val="00F974E3"/>
    <w:rsid w:val="00FA245A"/>
    <w:rsid w:val="00FB371F"/>
    <w:rsid w:val="00FB735E"/>
    <w:rsid w:val="00FB7432"/>
    <w:rsid w:val="00FB77DE"/>
    <w:rsid w:val="00FC095E"/>
    <w:rsid w:val="00FC20D8"/>
    <w:rsid w:val="00FC5CAE"/>
    <w:rsid w:val="00FC6126"/>
    <w:rsid w:val="00FC673A"/>
    <w:rsid w:val="00FC6B87"/>
    <w:rsid w:val="00FC7D36"/>
    <w:rsid w:val="00FD1E99"/>
    <w:rsid w:val="00FD286C"/>
    <w:rsid w:val="00FD6BC1"/>
    <w:rsid w:val="00FD7235"/>
    <w:rsid w:val="00FD7236"/>
    <w:rsid w:val="00FD7253"/>
    <w:rsid w:val="00FE36B3"/>
    <w:rsid w:val="00FE464B"/>
    <w:rsid w:val="00FE6284"/>
    <w:rsid w:val="00FE629C"/>
    <w:rsid w:val="00FE709D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  <w:style w:type="character" w:styleId="Lienhypertextesuivivisit">
    <w:name w:val="FollowedHyperlink"/>
    <w:basedOn w:val="Policepardfaut"/>
    <w:uiPriority w:val="99"/>
    <w:semiHidden/>
    <w:unhideWhenUsed/>
    <w:rsid w:val="00B61D5F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129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autoSpaceDE w:val="0"/>
      <w:autoSpaceDN w:val="0"/>
      <w:adjustRightInd w:val="0"/>
      <w:spacing w:before="0" w:after="0" w:line="240" w:lineRule="auto"/>
      <w:ind w:left="360"/>
    </w:pPr>
    <w:rPr>
      <w:rFonts w:ascii="Cascadia Mono" w:hAnsi="Cascadia Mono" w:cs="Cascadia Mono"/>
      <w:color w:val="000000"/>
      <w:sz w:val="19"/>
      <w:szCs w:val="19"/>
      <w:lang w:val="en-CA"/>
    </w:rPr>
  </w:style>
  <w:style w:type="character" w:customStyle="1" w:styleId="CodeCar">
    <w:name w:val="Code Car"/>
    <w:basedOn w:val="Policepardfaut"/>
    <w:link w:val="Code"/>
    <w:rsid w:val="004129AA"/>
    <w:rPr>
      <w:rFonts w:ascii="Cascadia Mono" w:hAnsi="Cascadia Mono" w:cs="Cascadia Mono"/>
      <w:color w:val="000000"/>
      <w:sz w:val="19"/>
      <w:szCs w:val="19"/>
      <w:shd w:val="clear" w:color="auto" w:fill="D9E2F3" w:themeFill="accent1" w:themeFillTint="33"/>
      <w:lang w:val="en-CA"/>
    </w:rPr>
  </w:style>
  <w:style w:type="paragraph" w:customStyle="1" w:styleId="bleu">
    <w:name w:val="bleu"/>
    <w:basedOn w:val="Normal"/>
    <w:link w:val="bleuCar"/>
    <w:qFormat/>
    <w:rsid w:val="00F603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360"/>
    </w:pPr>
    <w:rPr>
      <w:rFonts w:ascii="Consolas" w:eastAsia="Times New Roman" w:hAnsi="Consolas" w:cs="Courier New"/>
      <w:color w:val="0000FF"/>
      <w:lang w:val="en-CA"/>
    </w:rPr>
  </w:style>
  <w:style w:type="character" w:customStyle="1" w:styleId="bleuCar">
    <w:name w:val="bleu Car"/>
    <w:basedOn w:val="Policepardfaut"/>
    <w:link w:val="bleu"/>
    <w:rsid w:val="00F6030F"/>
    <w:rPr>
      <w:rFonts w:ascii="Consolas" w:eastAsia="Times New Roman" w:hAnsi="Consolas" w:cs="Courier New"/>
      <w:color w:val="0000FF"/>
      <w:shd w:val="clear" w:color="auto" w:fill="D9E2F3" w:themeFill="accent1" w:themeFillTint="33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ECFE66B641141995276F71C2BF454" ma:contentTypeVersion="0" ma:contentTypeDescription="Crée un document." ma:contentTypeScope="" ma:versionID="549d19b9b50c3a2d124d9114baec4c8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3613ba4871b6d4221e6a6d8c4f7b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488438-95C7-4485-B3AB-822BF4CEC71C}"/>
</file>

<file path=customXml/itemProps2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2454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Dominic Proulx</cp:lastModifiedBy>
  <cp:revision>584</cp:revision>
  <dcterms:created xsi:type="dcterms:W3CDTF">2022-09-13T08:16:00Z</dcterms:created>
  <dcterms:modified xsi:type="dcterms:W3CDTF">2024-06-24T18:04:00Z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0x010100B97ECFE66B641141995276F71C2BF454</vt:lpwstr>
  </property>
</Properties>
</file>